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456" w:type="dxa"/>
        <w:tblLayout w:type="fixed"/>
        <w:tblLook w:val="0620" w:firstRow="1" w:lastRow="0" w:firstColumn="0" w:lastColumn="0" w:noHBand="1" w:noVBand="1"/>
        <w:tblDescription w:val="Макетная таблица для добавления логотипа, ввода номера счета, даты, даты окончания срока действия, названия, слогана и контактных данных компании, имени и контактных данных получателя, а также кода клиента"/>
      </w:tblPr>
      <w:tblGrid>
        <w:gridCol w:w="5228"/>
        <w:gridCol w:w="5228"/>
      </w:tblGrid>
      <w:tr w:rsidR="00D045C3" w:rsidRPr="00881079" w:rsidTr="0011633B">
        <w:trPr>
          <w:trHeight w:hRule="exact" w:val="1084"/>
        </w:trPr>
        <w:tc>
          <w:tcPr>
            <w:tcW w:w="10456" w:type="dxa"/>
            <w:gridSpan w:val="2"/>
            <w:hideMark/>
          </w:tcPr>
          <w:p w:rsidR="00D045C3" w:rsidRPr="00D67178" w:rsidRDefault="00E069F0" w:rsidP="00D045C3">
            <w:pPr>
              <w:pStyle w:val="a3"/>
              <w:rPr>
                <w:color w:val="055971" w:themeColor="accent6" w:themeShade="80"/>
                <w:sz w:val="40"/>
                <w:szCs w:val="40"/>
              </w:rPr>
            </w:pPr>
            <w:r w:rsidRPr="00D67178">
              <w:rPr>
                <w:color w:val="055971" w:themeColor="accent6" w:themeShade="80"/>
                <w:sz w:val="40"/>
                <w:szCs w:val="40"/>
              </w:rPr>
              <w:t>Монтаж системы видеонаблюдения</w:t>
            </w:r>
          </w:p>
          <w:p w:rsidR="00E069F0" w:rsidRPr="00D67178" w:rsidRDefault="00E069F0" w:rsidP="00D045C3">
            <w:pPr>
              <w:pStyle w:val="a3"/>
              <w:rPr>
                <w:color w:val="055971" w:themeColor="accent6" w:themeShade="80"/>
                <w:sz w:val="24"/>
                <w:szCs w:val="24"/>
              </w:rPr>
            </w:pPr>
            <w:r w:rsidRPr="00D67178">
              <w:rPr>
                <w:color w:val="055971" w:themeColor="accent6" w:themeShade="80"/>
                <w:sz w:val="24"/>
                <w:szCs w:val="24"/>
              </w:rPr>
              <w:t>Предварительный расчёт</w:t>
            </w:r>
          </w:p>
          <w:p w:rsidR="00D045C3" w:rsidRPr="00D67178" w:rsidRDefault="00D045C3" w:rsidP="00D045C3">
            <w:pPr>
              <w:pStyle w:val="a3"/>
              <w:rPr>
                <w:color w:val="055971" w:themeColor="accent6" w:themeShade="80"/>
                <w:sz w:val="28"/>
                <w:szCs w:val="28"/>
              </w:rPr>
            </w:pPr>
          </w:p>
        </w:tc>
      </w:tr>
      <w:tr w:rsidR="00E069F0" w:rsidRPr="00881079" w:rsidTr="0011633B">
        <w:trPr>
          <w:trHeight w:val="257"/>
        </w:trPr>
        <w:tc>
          <w:tcPr>
            <w:tcW w:w="5228" w:type="dxa"/>
            <w:hideMark/>
          </w:tcPr>
          <w:p w:rsidR="00E069F0" w:rsidRPr="00151C18" w:rsidRDefault="00E069F0" w:rsidP="00D045C3">
            <w:pPr>
              <w:rPr>
                <w:rFonts w:cstheme="minorHAnsi"/>
                <w:color w:val="055971" w:themeColor="accent6" w:themeShade="80"/>
                <w:sz w:val="20"/>
                <w:szCs w:val="20"/>
              </w:rPr>
            </w:pPr>
            <w:r w:rsidRPr="00151C18">
              <w:rPr>
                <w:rFonts w:cstheme="minorHAnsi"/>
                <w:color w:val="055971" w:themeColor="accent6" w:themeShade="80"/>
                <w:sz w:val="20"/>
                <w:szCs w:val="20"/>
              </w:rPr>
              <w:t xml:space="preserve">Дата: </w:t>
            </w:r>
            <w:proofErr w:type="gramStart"/>
            <w:r w:rsidR="003C5BEA"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  <w:t>{{ date</w:t>
            </w:r>
            <w:proofErr w:type="gramEnd"/>
            <w:r w:rsidR="003C5BEA">
              <w:rPr>
                <w:rFonts w:cstheme="minorHAnsi"/>
                <w:color w:val="055971" w:themeColor="accent6" w:themeShade="8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:rsidR="00E069F0" w:rsidRPr="00151C18" w:rsidRDefault="003C5BEA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proofErr w:type="gramStart"/>
            <w:r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organization</w:t>
            </w:r>
            <w:proofErr w:type="gramEnd"/>
            <w:r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069F0" w:rsidRPr="00151C18" w:rsidRDefault="003C5BEA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proofErr w:type="gramStart"/>
            <w:r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inn</w:t>
            </w:r>
            <w:proofErr w:type="gramEnd"/>
            <w:r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069F0" w:rsidRPr="00151C18" w:rsidRDefault="003C5BEA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proofErr w:type="gramStart"/>
            <w:r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city</w:t>
            </w:r>
            <w:proofErr w:type="gramEnd"/>
            <w:r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069F0" w:rsidRPr="00151C18" w:rsidRDefault="00E069F0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 w:rsidRPr="00151C1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Ваш менеджер: </w:t>
            </w:r>
            <w:proofErr w:type="gramStart"/>
            <w:r w:rsidR="003C5BEA"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 w:rsid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name</w:t>
            </w:r>
            <w:proofErr w:type="gramEnd"/>
            <w:r w:rsidR="003C5BEA"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069F0" w:rsidRPr="00151C18" w:rsidRDefault="00E069F0" w:rsidP="00E069F0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 w:rsidRPr="00151C18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Телефон: </w:t>
            </w:r>
            <w:proofErr w:type="gramStart"/>
            <w:r w:rsidR="003C5BEA"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{{ </w:t>
            </w:r>
            <w:r w:rsid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  <w:t>phone</w:t>
            </w:r>
            <w:proofErr w:type="gramEnd"/>
            <w:r w:rsidR="003C5BEA" w:rsidRPr="003C5BEA"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  <w:t xml:space="preserve"> }}</w:t>
            </w:r>
          </w:p>
          <w:p w:rsidR="00E069F0" w:rsidRPr="00D67178" w:rsidRDefault="00E069F0" w:rsidP="00D045C3">
            <w:pPr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</w:p>
        </w:tc>
      </w:tr>
    </w:tbl>
    <w:p w:rsidR="000A7CB3" w:rsidRPr="000A7CB3" w:rsidRDefault="000A7CB3">
      <w:pPr>
        <w:rPr>
          <w:sz w:val="2"/>
        </w:rPr>
      </w:pPr>
    </w:p>
    <w:tbl>
      <w:tblPr>
        <w:tblStyle w:val="a9"/>
        <w:tblpPr w:leftFromText="180" w:rightFromText="180" w:vertAnchor="text" w:horzAnchor="margin" w:tblpXSpec="center" w:tblpY="29"/>
        <w:tblW w:w="10830" w:type="dxa"/>
        <w:tblLook w:val="04A0" w:firstRow="1" w:lastRow="0" w:firstColumn="1" w:lastColumn="0" w:noHBand="0" w:noVBand="1"/>
      </w:tblPr>
      <w:tblGrid>
        <w:gridCol w:w="5220"/>
        <w:gridCol w:w="751"/>
        <w:gridCol w:w="1134"/>
        <w:gridCol w:w="1134"/>
        <w:gridCol w:w="992"/>
        <w:gridCol w:w="142"/>
        <w:gridCol w:w="1457"/>
      </w:tblGrid>
      <w:tr w:rsidR="003C5BEA" w:rsidTr="00860DEC">
        <w:trPr>
          <w:trHeight w:val="29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BEA" w:rsidRDefault="003C5BEA" w:rsidP="00860DEC">
            <w:pPr>
              <w:tabs>
                <w:tab w:val="left" w:pos="2504"/>
              </w:tabs>
              <w:rPr>
                <w:noProof/>
                <w:sz w:val="32"/>
                <w:szCs w:val="32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864E" w:themeFill="accent1" w:themeFillShade="80"/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Общая стоимость</w:t>
            </w:r>
            <w:r>
              <w:rPr>
                <w:noProof/>
                <w:sz w:val="28"/>
                <w:szCs w:val="28"/>
                <w:lang w:val="en-US"/>
              </w:rPr>
              <w:t xml:space="preserve">, </w:t>
            </w:r>
            <w:r>
              <w:rPr>
                <w:noProof/>
                <w:sz w:val="28"/>
                <w:szCs w:val="28"/>
              </w:rPr>
              <w:t>руб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7864E" w:themeFill="accent1" w:themeFillShade="80"/>
            <w:hideMark/>
          </w:tcPr>
          <w:p w:rsidR="003C5BEA" w:rsidRDefault="003C5BEA" w:rsidP="00860DEC">
            <w:pPr>
              <w:tabs>
                <w:tab w:val="left" w:pos="2504"/>
              </w:tabs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{{ price }}</w:t>
            </w:r>
          </w:p>
        </w:tc>
      </w:tr>
      <w:tr w:rsidR="003C5BEA" w:rsidTr="00860DEC">
        <w:trPr>
          <w:trHeight w:val="290"/>
        </w:trPr>
        <w:tc>
          <w:tcPr>
            <w:tcW w:w="10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BEA" w:rsidRDefault="003C5BEA" w:rsidP="00860DEC">
            <w:pPr>
              <w:tabs>
                <w:tab w:val="left" w:pos="2504"/>
              </w:tabs>
              <w:rPr>
                <w:noProof/>
              </w:rPr>
            </w:pPr>
          </w:p>
        </w:tc>
      </w:tr>
      <w:tr w:rsidR="003C5BEA" w:rsidTr="00860DEC">
        <w:trPr>
          <w:trHeight w:val="305"/>
        </w:trPr>
        <w:tc>
          <w:tcPr>
            <w:tcW w:w="6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Наименование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Ед. из.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Кол-во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 xml:space="preserve">Цена, руб.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Сумма, руб.</w:t>
            </w:r>
          </w:p>
        </w:tc>
      </w:tr>
      <w:tr w:rsidR="003C5BEA" w:rsidRPr="003C5BEA" w:rsidTr="00860DEC">
        <w:trPr>
          <w:trHeight w:val="290"/>
        </w:trPr>
        <w:tc>
          <w:tcPr>
            <w:tcW w:w="10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for item in tbl_contents %}</w:t>
            </w:r>
          </w:p>
        </w:tc>
      </w:tr>
      <w:tr w:rsidR="003C5BEA" w:rsidTr="00860DEC">
        <w:trPr>
          <w:trHeight w:val="236"/>
        </w:trPr>
        <w:tc>
          <w:tcPr>
            <w:tcW w:w="6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Pr="00FC3A06" w:rsidRDefault="003C5BEA" w:rsidP="00860DE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item.label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BEA" w:rsidRPr="00FC3A06" w:rsidRDefault="003C5BEA" w:rsidP="00860DEC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item.c1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BEA" w:rsidRPr="00FC3A06" w:rsidRDefault="003C5BEA" w:rsidP="00860DEC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item.c2 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BEA" w:rsidRPr="00FC3A06" w:rsidRDefault="003C5BEA" w:rsidP="00860DE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item.c3 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BEA" w:rsidRPr="00FC3A06" w:rsidRDefault="003C5BEA" w:rsidP="00860DEC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item.c4 }}</w:t>
            </w:r>
          </w:p>
        </w:tc>
      </w:tr>
      <w:tr w:rsidR="003C5BEA" w:rsidTr="00860DEC">
        <w:trPr>
          <w:trHeight w:val="290"/>
        </w:trPr>
        <w:tc>
          <w:tcPr>
            <w:tcW w:w="10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BEA" w:rsidRDefault="003C5BEA" w:rsidP="00860DEC">
            <w:pPr>
              <w:tabs>
                <w:tab w:val="left" w:pos="2504"/>
              </w:tabs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endfor %}</w:t>
            </w:r>
          </w:p>
        </w:tc>
      </w:tr>
    </w:tbl>
    <w:p w:rsidR="00B234C9" w:rsidRDefault="00B234C9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  <w:bookmarkStart w:id="0" w:name="_GoBack"/>
      <w:bookmarkEnd w:id="0"/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E069F0" w:rsidRDefault="00E069F0" w:rsidP="00B234C9">
      <w:pPr>
        <w:pStyle w:val="a7"/>
      </w:pPr>
    </w:p>
    <w:p w:rsidR="00166688" w:rsidRPr="0011633B" w:rsidRDefault="00166688" w:rsidP="00931FC2">
      <w:pPr>
        <w:rPr>
          <w:color w:val="FF0000"/>
        </w:rPr>
      </w:pPr>
    </w:p>
    <w:p w:rsidR="00890054" w:rsidRPr="0011633B" w:rsidRDefault="00890054">
      <w:pPr>
        <w:rPr>
          <w:color w:val="FF0000"/>
        </w:rPr>
      </w:pPr>
    </w:p>
    <w:sectPr w:rsidR="00890054" w:rsidRPr="0011633B" w:rsidSect="00E069F0">
      <w:headerReference w:type="default" r:id="rId10"/>
      <w:footerReference w:type="default" r:id="rId11"/>
      <w:pgSz w:w="11906" w:h="16838" w:code="9"/>
      <w:pgMar w:top="284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F0E" w:rsidRDefault="00B84F0E" w:rsidP="00D301A8">
      <w:pPr>
        <w:spacing w:line="240" w:lineRule="auto"/>
      </w:pPr>
      <w:r>
        <w:separator/>
      </w:r>
    </w:p>
  </w:endnote>
  <w:endnote w:type="continuationSeparator" w:id="0">
    <w:p w:rsidR="00B84F0E" w:rsidRDefault="00B84F0E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Demi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ED" w:rsidRDefault="002978ED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04DF8F" wp14:editId="71015294">
              <wp:simplePos x="0" y="0"/>
              <wp:positionH relativeFrom="page">
                <wp:posOffset>-201295</wp:posOffset>
              </wp:positionH>
              <wp:positionV relativeFrom="page">
                <wp:posOffset>8668385</wp:posOffset>
              </wp:positionV>
              <wp:extent cx="7973568" cy="2715768"/>
              <wp:effectExtent l="0" t="0" r="8890" b="8890"/>
              <wp:wrapNone/>
              <wp:docPr id="9" name="Полилиния: Фигура 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04DF8F" id="Полилиния: Фигура 9" o:spid="_x0000_s1027" style="position:absolute;margin-left:-15.85pt;margin-top:682.5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F0E" w:rsidRDefault="00B84F0E" w:rsidP="00D301A8">
      <w:pPr>
        <w:spacing w:line="240" w:lineRule="auto"/>
      </w:pPr>
      <w:r>
        <w:separator/>
      </w:r>
    </w:p>
  </w:footnote>
  <w:footnote w:type="continuationSeparator" w:id="0">
    <w:p w:rsidR="00B84F0E" w:rsidRDefault="00B84F0E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ED" w:rsidRDefault="002978E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8E8756" wp14:editId="71EAC7EE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863840" cy="4041648"/>
              <wp:effectExtent l="0" t="0" r="3810" b="0"/>
              <wp:wrapNone/>
              <wp:docPr id="7" name="Полилиния: Фигура 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4164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8E8756" id="Полилиния: Фигура 7" o:spid="_x0000_s1026" style="position:absolute;margin-left:-.7pt;margin-top:0;width:619.2pt;height:31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2637229;0,4041648;0,0" o:connectangles="0,0,0,0,0" textboxrect="0,0,7738110,2906395"/>
              <v:textbox>
                <w:txbxContent>
                  <w:p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5C3"/>
    <w:rsid w:val="00000365"/>
    <w:rsid w:val="000350AC"/>
    <w:rsid w:val="000533B6"/>
    <w:rsid w:val="000975FA"/>
    <w:rsid w:val="000A7CB3"/>
    <w:rsid w:val="000C3ADF"/>
    <w:rsid w:val="000D049F"/>
    <w:rsid w:val="000F0AB4"/>
    <w:rsid w:val="000F1998"/>
    <w:rsid w:val="0011633B"/>
    <w:rsid w:val="00130B49"/>
    <w:rsid w:val="00151C18"/>
    <w:rsid w:val="00166688"/>
    <w:rsid w:val="001B404C"/>
    <w:rsid w:val="001F2C8D"/>
    <w:rsid w:val="002978ED"/>
    <w:rsid w:val="002F4F00"/>
    <w:rsid w:val="00333046"/>
    <w:rsid w:val="00350833"/>
    <w:rsid w:val="00370B0F"/>
    <w:rsid w:val="003954EF"/>
    <w:rsid w:val="003C5BEA"/>
    <w:rsid w:val="003F7C88"/>
    <w:rsid w:val="004059C8"/>
    <w:rsid w:val="00441849"/>
    <w:rsid w:val="00447983"/>
    <w:rsid w:val="00466785"/>
    <w:rsid w:val="004E52AD"/>
    <w:rsid w:val="005276ED"/>
    <w:rsid w:val="00555F5F"/>
    <w:rsid w:val="005F7E25"/>
    <w:rsid w:val="00602496"/>
    <w:rsid w:val="00612F6E"/>
    <w:rsid w:val="0065549D"/>
    <w:rsid w:val="006940D3"/>
    <w:rsid w:val="00713EF7"/>
    <w:rsid w:val="007607B8"/>
    <w:rsid w:val="007628C6"/>
    <w:rsid w:val="008664E5"/>
    <w:rsid w:val="00890054"/>
    <w:rsid w:val="0090769A"/>
    <w:rsid w:val="0091203C"/>
    <w:rsid w:val="0092119F"/>
    <w:rsid w:val="0092531C"/>
    <w:rsid w:val="00931FC2"/>
    <w:rsid w:val="009C2F2D"/>
    <w:rsid w:val="00A35351"/>
    <w:rsid w:val="00A4017D"/>
    <w:rsid w:val="00AE38DF"/>
    <w:rsid w:val="00B234C9"/>
    <w:rsid w:val="00B2472E"/>
    <w:rsid w:val="00B31C43"/>
    <w:rsid w:val="00B84F0E"/>
    <w:rsid w:val="00BC7CAA"/>
    <w:rsid w:val="00C855C1"/>
    <w:rsid w:val="00D045C3"/>
    <w:rsid w:val="00D301A8"/>
    <w:rsid w:val="00D67178"/>
    <w:rsid w:val="00D77032"/>
    <w:rsid w:val="00D777CE"/>
    <w:rsid w:val="00DA05C4"/>
    <w:rsid w:val="00DF0517"/>
    <w:rsid w:val="00E069F0"/>
    <w:rsid w:val="00E5746E"/>
    <w:rsid w:val="00E83911"/>
    <w:rsid w:val="00EE4498"/>
    <w:rsid w:val="00F03A71"/>
    <w:rsid w:val="00F6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3A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AB4"/>
    <w:pPr>
      <w:spacing w:after="0" w:line="288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a5">
    <w:name w:val="Сведения о продажах"/>
    <w:basedOn w:val="a1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11">
    <w:name w:val="Стиль1"/>
    <w:basedOn w:val="a"/>
    <w:link w:val="12"/>
    <w:qFormat/>
    <w:rsid w:val="000F0AB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0"/>
      <w:szCs w:val="28"/>
    </w:rPr>
  </w:style>
  <w:style w:type="character" w:customStyle="1" w:styleId="12">
    <w:name w:val="Стиль1 (знак)"/>
    <w:basedOn w:val="a0"/>
    <w:link w:val="11"/>
    <w:rsid w:val="000F0AB4"/>
    <w:rPr>
      <w:rFonts w:ascii="Franklin Gothic Demi" w:eastAsiaTheme="majorEastAsia" w:hAnsi="Franklin Gothic Demi" w:cs="Microsoft Sans Serif"/>
      <w:color w:val="2C8458" w:themeColor="accent3"/>
      <w:spacing w:val="4"/>
      <w:sz w:val="20"/>
      <w:szCs w:val="28"/>
      <w:lang w:eastAsia="ja-JP"/>
    </w:rPr>
  </w:style>
  <w:style w:type="table" w:customStyle="1" w:styleId="a6">
    <w:name w:val="Таблица содержимого"/>
    <w:basedOn w:val="a1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7">
    <w:name w:val="Обычный справа"/>
    <w:basedOn w:val="a"/>
    <w:qFormat/>
    <w:rsid w:val="000F0AB4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lang w:eastAsia="en-US"/>
    </w:rPr>
  </w:style>
  <w:style w:type="table" w:customStyle="1" w:styleId="a8">
    <w:name w:val="Таблица итоговых значений"/>
    <w:basedOn w:val="a1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a9">
    <w:name w:val="Table Grid"/>
    <w:basedOn w:val="a1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ac">
    <w:name w:val="footer"/>
    <w:basedOn w:val="a"/>
    <w:link w:val="ad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ae">
    <w:name w:val="Placeholder Text"/>
    <w:basedOn w:val="a0"/>
    <w:uiPriority w:val="99"/>
    <w:semiHidden/>
    <w:rsid w:val="002978ED"/>
    <w:rPr>
      <w:color w:val="808080"/>
    </w:rPr>
  </w:style>
  <w:style w:type="paragraph" w:styleId="af">
    <w:name w:val="Date"/>
    <w:basedOn w:val="a"/>
    <w:next w:val="a"/>
    <w:link w:val="af0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af0">
    <w:name w:val="Дата Знак"/>
    <w:basedOn w:val="a0"/>
    <w:link w:val="af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af1">
    <w:name w:val="Block Text"/>
    <w:basedOn w:val="a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10">
    <w:name w:val="Заголовок 1 Знак"/>
    <w:basedOn w:val="a0"/>
    <w:link w:val="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af3">
    <w:name w:val="Hyperlink"/>
    <w:basedOn w:val="a0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af4">
    <w:name w:val="Intense Emphasis"/>
    <w:basedOn w:val="a0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af6">
    <w:name w:val="Выделенная цитата Знак"/>
    <w:basedOn w:val="a0"/>
    <w:link w:val="af5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af7">
    <w:name w:val="Intense Reference"/>
    <w:basedOn w:val="a0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130B49"/>
    <w:pPr>
      <w:outlineLvl w:val="9"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af9">
    <w:name w:val="Book Title"/>
    <w:basedOn w:val="a0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afb">
    <w:name w:val="Emphasis"/>
    <w:basedOn w:val="a0"/>
    <w:uiPriority w:val="20"/>
    <w:semiHidden/>
    <w:unhideWhenUsed/>
    <w:qFormat/>
    <w:rsid w:val="0092119F"/>
    <w:rPr>
      <w:i/>
      <w:iCs/>
    </w:rPr>
  </w:style>
  <w:style w:type="paragraph" w:styleId="afc">
    <w:name w:val="List Paragraph"/>
    <w:basedOn w:val="a"/>
    <w:uiPriority w:val="34"/>
    <w:semiHidden/>
    <w:unhideWhenUsed/>
    <w:qFormat/>
    <w:rsid w:val="0092119F"/>
    <w:pPr>
      <w:ind w:left="720"/>
      <w:contextualSpacing/>
    </w:pPr>
  </w:style>
  <w:style w:type="paragraph" w:styleId="afd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21">
    <w:name w:val="Quote"/>
    <w:basedOn w:val="a"/>
    <w:next w:val="a"/>
    <w:link w:val="22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afe">
    <w:name w:val="Strong"/>
    <w:basedOn w:val="a0"/>
    <w:uiPriority w:val="22"/>
    <w:semiHidden/>
    <w:unhideWhenUsed/>
    <w:qFormat/>
    <w:rsid w:val="0092119F"/>
    <w:rPr>
      <w:b/>
      <w:bCs/>
    </w:rPr>
  </w:style>
  <w:style w:type="paragraph" w:styleId="aff">
    <w:name w:val="Subtitle"/>
    <w:basedOn w:val="a"/>
    <w:next w:val="a"/>
    <w:link w:val="aff0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0"/>
    <w:link w:val="aff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aff1">
    <w:name w:val="Subtle Emphasis"/>
    <w:basedOn w:val="a0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aff2">
    <w:name w:val="Subtle Reference"/>
    <w:basedOn w:val="a0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aff3">
    <w:name w:val="Balloon Text"/>
    <w:basedOn w:val="a"/>
    <w:link w:val="aff4"/>
    <w:uiPriority w:val="99"/>
    <w:semiHidden/>
    <w:unhideWhenUsed/>
    <w:rsid w:val="000F0AB4"/>
    <w:pPr>
      <w:spacing w:line="240" w:lineRule="auto"/>
    </w:pPr>
    <w:rPr>
      <w:rFonts w:ascii="Segoe UI" w:hAnsi="Segoe UI" w:cs="Segoe UI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0F0AB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e\AppData\Roaming\Microsoft\&#1064;&#1072;&#1073;&#1083;&#1086;&#1085;&#1099;\_____.dotx" TargetMode="External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_____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2021-04-01T10:16:00Z</dcterms:created>
  <dcterms:modified xsi:type="dcterms:W3CDTF">2021-04-01T14:52:00Z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